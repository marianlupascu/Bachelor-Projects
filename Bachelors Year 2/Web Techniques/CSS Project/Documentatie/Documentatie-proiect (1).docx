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EC" w:rsidRDefault="003210E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-1097281</wp:posOffset>
            </wp:positionV>
            <wp:extent cx="7762875" cy="517704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cation_Edward-Everet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5177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</w:pPr>
    </w:p>
    <w:p w:rsidR="003210EC" w:rsidRDefault="003210EC" w:rsidP="00C6554A">
      <w:pPr>
        <w:pStyle w:val="Photo"/>
        <w:rPr>
          <w:lang w:eastAsia="ro-RO"/>
        </w:rPr>
      </w:pPr>
    </w:p>
    <w:p w:rsidR="00C6554A" w:rsidRPr="008B5277" w:rsidRDefault="00C6554A" w:rsidP="00C6554A">
      <w:pPr>
        <w:pStyle w:val="Photo"/>
      </w:pPr>
    </w:p>
    <w:bookmarkEnd w:id="0"/>
    <w:bookmarkEnd w:id="1"/>
    <w:bookmarkEnd w:id="2"/>
    <w:bookmarkEnd w:id="3"/>
    <w:bookmarkEnd w:id="4"/>
    <w:p w:rsidR="00901A7B" w:rsidRDefault="00901A7B" w:rsidP="00C6554A">
      <w:pPr>
        <w:pStyle w:val="Title"/>
      </w:pPr>
    </w:p>
    <w:p w:rsidR="00C6554A" w:rsidRDefault="003210EC" w:rsidP="00C6554A">
      <w:pPr>
        <w:pStyle w:val="Title"/>
      </w:pPr>
      <w:r>
        <w:t>Documentatie proiect</w:t>
      </w:r>
    </w:p>
    <w:p w:rsidR="00C6554A" w:rsidRPr="00D5413C" w:rsidRDefault="003210EC" w:rsidP="00C6554A">
      <w:pPr>
        <w:pStyle w:val="Subtitle"/>
      </w:pPr>
      <w:r>
        <w:t>movie download site</w:t>
      </w:r>
    </w:p>
    <w:p w:rsidR="00C6554A" w:rsidRDefault="003210EC" w:rsidP="00C6554A">
      <w:pPr>
        <w:pStyle w:val="ContactInfo"/>
      </w:pPr>
      <w:r>
        <w:t>Lupascu Marian</w:t>
      </w:r>
      <w:r w:rsidR="00C6554A">
        <w:t xml:space="preserve"> | </w:t>
      </w:r>
      <w:r>
        <w:t>TW</w:t>
      </w:r>
      <w:r w:rsidR="00C6554A">
        <w:t xml:space="preserve"> |</w:t>
      </w:r>
      <w:r w:rsidR="00C6554A" w:rsidRPr="00D5413C">
        <w:t xml:space="preserve"> </w:t>
      </w:r>
      <w:r>
        <w:t>1-nov-2017</w:t>
      </w:r>
      <w:r w:rsidR="00C6554A">
        <w:br w:type="page"/>
      </w:r>
    </w:p>
    <w:p w:rsidR="00C6554A" w:rsidRDefault="00901A7B" w:rsidP="003210EC">
      <w:pPr>
        <w:pStyle w:val="Heading1"/>
      </w:pPr>
      <w:r>
        <w:lastRenderedPageBreak/>
        <w:t>Analiza</w:t>
      </w:r>
    </w:p>
    <w:p w:rsidR="00155E49" w:rsidRPr="00155E49" w:rsidRDefault="00155E49" w:rsidP="00155E49">
      <w:pPr>
        <w:pStyle w:val="Heading2"/>
      </w:pPr>
      <w:r>
        <w:t>General</w:t>
      </w:r>
    </w:p>
    <w:p w:rsidR="00901A7B" w:rsidRDefault="00155E49" w:rsidP="00901A7B">
      <w:r>
        <w:tab/>
        <w:t>Voi scrie un site de descarcat filme pe baza de abonamente. Adica la achizitionarea unui anumit tip de abonament, utilizatorul poate descarca un numar de filme in funct</w:t>
      </w:r>
      <w:r w:rsidR="00CF7844">
        <w:t>i</w:t>
      </w:r>
      <w:r>
        <w:t xml:space="preserve">e de suma platita si de calitatea si durata filmului. Doar utilizatorii pot achizitiona abonamente, </w:t>
      </w:r>
      <w:r w:rsidR="00CF7844">
        <w:t>deci toti vizitatorii pot deven</w:t>
      </w:r>
      <w:r>
        <w:t>i utilizatori in urma unui formular de LogIn. Din contul de utilizator poate fi achizitionat abonamentul.</w:t>
      </w:r>
    </w:p>
    <w:p w:rsidR="00155E49" w:rsidRPr="00901A7B" w:rsidRDefault="00155E49" w:rsidP="00901A7B">
      <w:r>
        <w:tab/>
        <w:t>Clasa de vizitatori: oricine, preponderenta in segmentul tanar, cu sete de fi</w:t>
      </w:r>
      <w:r w:rsidR="00CF7844">
        <w:t>l</w:t>
      </w:r>
      <w:r>
        <w:t>m dar totodata dispus sa plateasca pentru un film, deci persoane undeva la 15 – 35 ani.</w:t>
      </w:r>
    </w:p>
    <w:p w:rsidR="00C6554A" w:rsidRDefault="00155E49" w:rsidP="00C6554A">
      <w:pPr>
        <w:pStyle w:val="Heading2"/>
      </w:pPr>
      <w:r>
        <w:t>concurenta</w:t>
      </w:r>
    </w:p>
    <w:p w:rsidR="00155E49" w:rsidRDefault="00155E49" w:rsidP="00155E49">
      <w:r>
        <w:tab/>
        <w:t>Exemplu de concurenta:</w:t>
      </w:r>
    </w:p>
    <w:p w:rsidR="00155E49" w:rsidRDefault="00155E49" w:rsidP="00155E49">
      <w:pPr>
        <w:pStyle w:val="ListParagraph"/>
        <w:numPr>
          <w:ilvl w:val="0"/>
          <w:numId w:val="16"/>
        </w:numPr>
      </w:pPr>
      <w:r w:rsidRPr="00155E49">
        <w:t>YIFY Movies</w:t>
      </w:r>
      <w:r>
        <w:t xml:space="preserve"> (</w:t>
      </w:r>
      <w:r w:rsidRPr="00155E49">
        <w:t>https://yts.ag/</w:t>
      </w:r>
      <w:r>
        <w:t>)</w:t>
      </w:r>
    </w:p>
    <w:p w:rsidR="00155E49" w:rsidRDefault="00155E49" w:rsidP="00155E49">
      <w:pPr>
        <w:pStyle w:val="ListParagraph"/>
        <w:numPr>
          <w:ilvl w:val="0"/>
          <w:numId w:val="16"/>
        </w:numPr>
      </w:pPr>
      <w:r w:rsidRPr="00155E49">
        <w:t>MyDownloadTube</w:t>
      </w:r>
      <w:r>
        <w:t xml:space="preserve"> (</w:t>
      </w:r>
      <w:r w:rsidRPr="00155E49">
        <w:t>https://mydownloadtube.to/</w:t>
      </w:r>
      <w:r>
        <w:t>)</w:t>
      </w:r>
    </w:p>
    <w:p w:rsidR="00155E49" w:rsidRDefault="00155E49" w:rsidP="00155E49">
      <w:pPr>
        <w:pStyle w:val="ListParagraph"/>
        <w:numPr>
          <w:ilvl w:val="0"/>
          <w:numId w:val="16"/>
        </w:numPr>
      </w:pPr>
      <w:r>
        <w:t>Bob Movies (</w:t>
      </w:r>
      <w:r w:rsidRPr="00155E49">
        <w:t>https://bobmovies.net/</w:t>
      </w:r>
      <w:r>
        <w:t>)</w:t>
      </w:r>
    </w:p>
    <w:p w:rsidR="00155E49" w:rsidRDefault="00155E49" w:rsidP="00155E49">
      <w:pPr>
        <w:pStyle w:val="ListParagraph"/>
        <w:numPr>
          <w:ilvl w:val="0"/>
          <w:numId w:val="16"/>
        </w:numPr>
      </w:pPr>
      <w:r w:rsidRPr="00155E49">
        <w:t>Fmovies</w:t>
      </w:r>
      <w:r>
        <w:t xml:space="preserve"> (</w:t>
      </w:r>
      <w:r w:rsidRPr="00155E49">
        <w:t>http://fmovies.to/</w:t>
      </w:r>
      <w:r>
        <w:t>)</w:t>
      </w:r>
    </w:p>
    <w:p w:rsidR="00155E49" w:rsidRDefault="00155E49" w:rsidP="00155E49">
      <w:pPr>
        <w:pStyle w:val="ListParagraph"/>
        <w:numPr>
          <w:ilvl w:val="0"/>
          <w:numId w:val="16"/>
        </w:numPr>
      </w:pPr>
      <w:r>
        <w:t>YouTube Movies (</w:t>
      </w:r>
      <w:r w:rsidRPr="00155E49">
        <w:t>https://www.youtube.com/</w:t>
      </w:r>
      <w:r>
        <w:t>)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5E49" w:rsidTr="00155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5E49" w:rsidRDefault="00155E49" w:rsidP="00155E49">
            <w:pPr>
              <w:jc w:val="center"/>
            </w:pPr>
            <w:r>
              <w:t>Aspecte ce mi s-au parut in regula</w:t>
            </w:r>
          </w:p>
        </w:tc>
        <w:tc>
          <w:tcPr>
            <w:tcW w:w="4315" w:type="dxa"/>
          </w:tcPr>
          <w:p w:rsidR="00155E49" w:rsidRDefault="00155E49" w:rsidP="00155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Aspecte ce nu mi s-au parut in regula</w:t>
            </w:r>
          </w:p>
        </w:tc>
      </w:tr>
      <w:tr w:rsidR="00155E49" w:rsidTr="0015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5E49" w:rsidRDefault="00C640FB" w:rsidP="00155E49">
            <w:pPr>
              <w:jc w:val="center"/>
              <w:rPr>
                <w:b w:val="0"/>
                <w:bCs w:val="0"/>
              </w:rPr>
            </w:pPr>
            <w:r w:rsidRPr="00C640FB">
              <w:rPr>
                <w:b w:val="0"/>
                <w:bCs w:val="0"/>
              </w:rPr>
              <w:t>YIFY Movies are totodat</w:t>
            </w:r>
            <w:r>
              <w:rPr>
                <w:b w:val="0"/>
                <w:bCs w:val="0"/>
              </w:rPr>
              <w:t>a o interfata pietenoasa iar filmele au descriere si thriler</w:t>
            </w:r>
          </w:p>
          <w:p w:rsidR="00C640FB" w:rsidRDefault="00C640FB" w:rsidP="00155E49">
            <w:pPr>
              <w:jc w:val="center"/>
              <w:rPr>
                <w:b w:val="0"/>
                <w:bCs w:val="0"/>
              </w:rPr>
            </w:pPr>
          </w:p>
          <w:p w:rsidR="00C640FB" w:rsidRPr="00C640FB" w:rsidRDefault="00C640FB" w:rsidP="00C640FB">
            <w:pPr>
              <w:rPr>
                <w:b w:val="0"/>
                <w:bCs w:val="0"/>
                <w:sz w:val="36"/>
              </w:rPr>
            </w:pPr>
          </w:p>
          <w:p w:rsidR="00C640FB" w:rsidRPr="00C640FB" w:rsidRDefault="00C640FB" w:rsidP="00155E49">
            <w:pPr>
              <w:jc w:val="center"/>
              <w:rPr>
                <w:b w:val="0"/>
                <w:bCs w:val="0"/>
              </w:rPr>
            </w:pPr>
            <w:r w:rsidRPr="00C640FB">
              <w:rPr>
                <w:b w:val="0"/>
                <w:bCs w:val="0"/>
              </w:rPr>
              <w:t>Imi place ca cei de la Bob Movies</w:t>
            </w:r>
            <w:r w:rsidR="007F4BCA">
              <w:rPr>
                <w:b w:val="0"/>
                <w:bCs w:val="0"/>
              </w:rPr>
              <w:t xml:space="preserve"> și cei de la Fmovies ca</w:t>
            </w:r>
            <w:r w:rsidRPr="00C640FB">
              <w:rPr>
                <w:b w:val="0"/>
                <w:bCs w:val="0"/>
              </w:rPr>
              <w:t xml:space="preserve"> fac streaming online</w:t>
            </w:r>
          </w:p>
        </w:tc>
        <w:tc>
          <w:tcPr>
            <w:tcW w:w="4315" w:type="dxa"/>
          </w:tcPr>
          <w:p w:rsidR="00155E49" w:rsidRDefault="00155E49" w:rsidP="00155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E49">
              <w:t>YIFY Movies</w:t>
            </w:r>
            <w:r>
              <w:t xml:space="preserve"> are mult continut invechit,</w:t>
            </w:r>
            <w:r w:rsidR="00C640FB">
              <w:t xml:space="preserve"> filme foarte vechi.</w:t>
            </w:r>
          </w:p>
          <w:p w:rsidR="00C640FB" w:rsidRDefault="00C640FB" w:rsidP="00155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Cei de la </w:t>
            </w:r>
            <w:r w:rsidRPr="00155E49">
              <w:t>MyDownloadTube</w:t>
            </w:r>
            <w:r>
              <w:t xml:space="preserve"> au un site greoi si imbacsit foarte nerecomandat, iar legat de informatie si calitate consider ca e complet inghitita de cea de la YIFY Movies</w:t>
            </w:r>
          </w:p>
          <w:p w:rsidR="00C640FB" w:rsidRDefault="00C640FB" w:rsidP="00155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Insa e cam aiurea ca nu prea ofera calitate la streamurile lor.</w:t>
            </w:r>
          </w:p>
          <w:p w:rsidR="007F4BCA" w:rsidRDefault="007F4BCA" w:rsidP="00155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YouTube Movies nu ofera ordine, daca vrei sa vezi o drama trebuie sa o cauti singur nu este asezat.</w:t>
            </w:r>
          </w:p>
        </w:tc>
      </w:tr>
    </w:tbl>
    <w:p w:rsidR="00155E49" w:rsidRDefault="007F4BCA" w:rsidP="007F4BCA">
      <w:pPr>
        <w:pStyle w:val="Heading1"/>
      </w:pPr>
      <w:r>
        <w:t>Structura</w:t>
      </w:r>
    </w:p>
    <w:p w:rsidR="007F4BCA" w:rsidRDefault="007F4BCA" w:rsidP="007F4BCA">
      <w:pPr>
        <w:ind w:firstLine="360"/>
      </w:pPr>
      <w:r>
        <w:t>Pagina principala va fi formata din alte pagini ce o compun, adica va exista un meniu fix in partea de sus a ecranului, iar la click pe o pagina se va da scrol la pagina respectiva ce face parte din pagina principala. Aceste pagini c</w:t>
      </w:r>
      <w:r w:rsidR="00CA2D51">
        <w:t>e compun pagina principala sunt:</w:t>
      </w:r>
    </w:p>
    <w:p w:rsidR="007F4BCA" w:rsidRDefault="007F4BCA" w:rsidP="007F4BCA">
      <w:pPr>
        <w:pStyle w:val="ListParagraph"/>
        <w:numPr>
          <w:ilvl w:val="0"/>
          <w:numId w:val="17"/>
        </w:numPr>
      </w:pPr>
      <w:r>
        <w:t>Pagina Despre Companie</w:t>
      </w:r>
    </w:p>
    <w:p w:rsidR="007F4BCA" w:rsidRDefault="007F4BCA" w:rsidP="007F4BCA">
      <w:pPr>
        <w:pStyle w:val="ListParagraph"/>
        <w:numPr>
          <w:ilvl w:val="0"/>
          <w:numId w:val="17"/>
        </w:numPr>
      </w:pPr>
      <w:r>
        <w:lastRenderedPageBreak/>
        <w:t>Lista cu o parte din filme, spre exemplu noutati sau recomandate</w:t>
      </w:r>
    </w:p>
    <w:p w:rsidR="007F4BCA" w:rsidRDefault="007F4BCA" w:rsidP="007F4BCA">
      <w:pPr>
        <w:pStyle w:val="ListParagraph"/>
        <w:numPr>
          <w:ilvl w:val="0"/>
          <w:numId w:val="17"/>
        </w:numPr>
      </w:pPr>
      <w:r>
        <w:t>Abonamente</w:t>
      </w:r>
    </w:p>
    <w:p w:rsidR="007F4BCA" w:rsidRDefault="0055697F" w:rsidP="007F4BCA">
      <w:pPr>
        <w:pStyle w:val="ListParagraph"/>
        <w:numPr>
          <w:ilvl w:val="0"/>
          <w:numId w:val="17"/>
        </w:numPr>
      </w:pPr>
      <w:r>
        <w:rPr>
          <w:lang w:eastAsia="ro-RO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-861695</wp:posOffset>
                </wp:positionH>
                <wp:positionV relativeFrom="paragraph">
                  <wp:posOffset>299006</wp:posOffset>
                </wp:positionV>
                <wp:extent cx="7381875" cy="4791074"/>
                <wp:effectExtent l="19050" t="0" r="0" b="0"/>
                <wp:wrapThrough wrapText="bothSides">
                  <wp:wrapPolygon edited="0">
                    <wp:start x="3512" y="86"/>
                    <wp:lineTo x="1003" y="1374"/>
                    <wp:lineTo x="892" y="3006"/>
                    <wp:lineTo x="892" y="5755"/>
                    <wp:lineTo x="502" y="6442"/>
                    <wp:lineTo x="390" y="7129"/>
                    <wp:lineTo x="56" y="8504"/>
                    <wp:lineTo x="-56" y="9878"/>
                    <wp:lineTo x="-56" y="12455"/>
                    <wp:lineTo x="167" y="14001"/>
                    <wp:lineTo x="557" y="15375"/>
                    <wp:lineTo x="1115" y="16750"/>
                    <wp:lineTo x="1951" y="18124"/>
                    <wp:lineTo x="3233" y="19670"/>
                    <wp:lineTo x="5073" y="20873"/>
                    <wp:lineTo x="5351" y="20873"/>
                    <wp:lineTo x="5351" y="21216"/>
                    <wp:lineTo x="12932" y="21474"/>
                    <wp:lineTo x="20959" y="21474"/>
                    <wp:lineTo x="21182" y="20873"/>
                    <wp:lineTo x="21182" y="11252"/>
                    <wp:lineTo x="20959" y="9878"/>
                    <wp:lineTo x="21126" y="8676"/>
                    <wp:lineTo x="21238" y="6270"/>
                    <wp:lineTo x="20234" y="6013"/>
                    <wp:lineTo x="18172" y="5755"/>
                    <wp:lineTo x="21182" y="5240"/>
                    <wp:lineTo x="21070" y="1460"/>
                    <wp:lineTo x="16946" y="1203"/>
                    <wp:lineTo x="4459" y="86"/>
                    <wp:lineTo x="3512" y="86"/>
                  </wp:wrapPolygon>
                </wp:wrapThrough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333375" y="285709"/>
                            <a:ext cx="1114425" cy="13525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90525" y="361789"/>
                            <a:ext cx="1095375" cy="11240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697F" w:rsidRPr="0055697F" w:rsidRDefault="0055697F">
                              <w:pPr>
                                <w:rPr>
                                  <w:color w:val="auto"/>
                                </w:rPr>
                              </w:pPr>
                              <w:r w:rsidRPr="0055697F">
                                <w:rPr>
                                  <w:color w:val="auto"/>
                                </w:rPr>
                                <w:t>Pagina principala</w:t>
                              </w:r>
                              <w:r>
                                <w:rPr>
                                  <w:color w:val="auto"/>
                                </w:rPr>
                                <w:t>, sectionata in alte pagini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33375" y="2237400"/>
                            <a:ext cx="1114425" cy="1351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4"/>
                        <wps:cNvSpPr txBox="1"/>
                        <wps:spPr>
                          <a:xfrm>
                            <a:off x="437175" y="2332539"/>
                            <a:ext cx="991575" cy="1123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697F" w:rsidRPr="0055697F" w:rsidRDefault="0055697F" w:rsidP="0055697F">
                              <w:pPr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>Pagina de SingUp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2275500" y="1284900"/>
                            <a:ext cx="1114425" cy="1351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4"/>
                        <wps:cNvSpPr txBox="1"/>
                        <wps:spPr>
                          <a:xfrm>
                            <a:off x="2379005" y="1380150"/>
                            <a:ext cx="991235" cy="1122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697F" w:rsidRP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</w:pPr>
                              <w:r w:rsidRPr="0055697F"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Pagina cu lista de filme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352925" y="341778"/>
                            <a:ext cx="2819400" cy="8202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4"/>
                        <wps:cNvSpPr txBox="1"/>
                        <wps:spPr>
                          <a:xfrm>
                            <a:off x="4438650" y="408284"/>
                            <a:ext cx="2686050" cy="772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Filmul 1</w:t>
                              </w:r>
                            </w:p>
                            <w:p w:rsidR="0055697F" w:rsidRP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 xml:space="preserve">-synopsis, </w:t>
                              </w:r>
                              <w:r w:rsidRPr="0055697F"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thriller</w:t>
                              </w: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, link de descarcare, etc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4371000" y="1378805"/>
                            <a:ext cx="2819400" cy="819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"/>
                        <wps:cNvSpPr txBox="1"/>
                        <wps:spPr>
                          <a:xfrm>
                            <a:off x="4456725" y="1444845"/>
                            <a:ext cx="2686050" cy="772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Filmul 2</w:t>
                              </w:r>
                            </w:p>
                            <w:p w:rsid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-synopsis, thriller, link de descarcare, etc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4380525" y="2408850"/>
                            <a:ext cx="2819400" cy="819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"/>
                        <wps:cNvSpPr txBox="1"/>
                        <wps:spPr>
                          <a:xfrm>
                            <a:off x="4466250" y="2474890"/>
                            <a:ext cx="2686050" cy="772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Filmul 3</w:t>
                              </w:r>
                            </w:p>
                            <w:p w:rsid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-synopsis, thriller, link de descarcare, etc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4380525" y="3905396"/>
                            <a:ext cx="2819400" cy="819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4"/>
                        <wps:cNvSpPr txBox="1"/>
                        <wps:spPr>
                          <a:xfrm>
                            <a:off x="4438650" y="3952966"/>
                            <a:ext cx="2686050" cy="772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Filmul n</w:t>
                              </w:r>
                            </w:p>
                            <w:p w:rsidR="0055697F" w:rsidRDefault="0055697F" w:rsidP="0055697F">
                              <w:pPr>
                                <w:pStyle w:val="NormalWeb"/>
                                <w:spacing w:before="120" w:beforeAutospacing="0" w:after="200" w:afterAutospacing="0" w:line="264" w:lineRule="auto"/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-synopsis, thriller, link de descarcare, etc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4"/>
                        <wps:cNvSpPr txBox="1"/>
                        <wps:spPr>
                          <a:xfrm>
                            <a:off x="4599600" y="3208085"/>
                            <a:ext cx="2686050" cy="830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697F" w:rsidRDefault="0055697F" w:rsidP="0055697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55697F" w:rsidRDefault="0055697F" w:rsidP="0055697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:rsidR="0055697F" w:rsidRPr="0055697F" w:rsidRDefault="0055697F" w:rsidP="0055697F">
                              <w:pPr>
                                <w:pStyle w:val="NormalWeb"/>
                                <w:spacing w:before="0" w:beforeAutospacing="0" w:after="0" w:afterAutospacing="0" w:line="264" w:lineRule="auto"/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nstantia" w:eastAsia="Constantia" w:hAnsi="Constantia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3"/>
                          <a:endCxn id="8" idx="1"/>
                        </wps:cNvCnPr>
                        <wps:spPr>
                          <a:xfrm>
                            <a:off x="1485900" y="923696"/>
                            <a:ext cx="789600" cy="1036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890588" y="1638083"/>
                            <a:ext cx="0" cy="599021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8" idx="3"/>
                          <a:endCxn id="10" idx="1"/>
                        </wps:cNvCnPr>
                        <wps:spPr>
                          <a:xfrm flipV="1">
                            <a:off x="3389925" y="751790"/>
                            <a:ext cx="963000" cy="1208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8" idx="3"/>
                          <a:endCxn id="12" idx="1"/>
                        </wps:cNvCnPr>
                        <wps:spPr>
                          <a:xfrm flipV="1">
                            <a:off x="3389925" y="1788462"/>
                            <a:ext cx="981075" cy="171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8" idx="3"/>
                          <a:endCxn id="14" idx="1"/>
                        </wps:cNvCnPr>
                        <wps:spPr>
                          <a:xfrm>
                            <a:off x="3389925" y="1960281"/>
                            <a:ext cx="990600" cy="8580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8" idx="3"/>
                          <a:endCxn id="17" idx="1"/>
                        </wps:cNvCnPr>
                        <wps:spPr>
                          <a:xfrm>
                            <a:off x="3389925" y="1960281"/>
                            <a:ext cx="1048725" cy="23781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rc 28"/>
                        <wps:cNvSpPr/>
                        <wps:spPr>
                          <a:xfrm>
                            <a:off x="152400" y="657040"/>
                            <a:ext cx="5734050" cy="1303281"/>
                          </a:xfrm>
                          <a:prstGeom prst="arc">
                            <a:avLst>
                              <a:gd name="adj1" fmla="val 11971748"/>
                              <a:gd name="adj2" fmla="val 20188849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c 29"/>
                        <wps:cNvSpPr/>
                        <wps:spPr>
                          <a:xfrm>
                            <a:off x="0" y="1047750"/>
                            <a:ext cx="5734050" cy="2349307"/>
                          </a:xfrm>
                          <a:prstGeom prst="arc">
                            <a:avLst>
                              <a:gd name="adj1" fmla="val 12965331"/>
                              <a:gd name="adj2" fmla="val 20211519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rc 31"/>
                        <wps:cNvSpPr/>
                        <wps:spPr>
                          <a:xfrm>
                            <a:off x="1389675" y="0"/>
                            <a:ext cx="5200650" cy="3727727"/>
                          </a:xfrm>
                          <a:prstGeom prst="arc">
                            <a:avLst>
                              <a:gd name="adj1" fmla="val 1039421"/>
                              <a:gd name="adj2" fmla="val 11205048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rc 32"/>
                        <wps:cNvSpPr/>
                        <wps:spPr>
                          <a:xfrm>
                            <a:off x="0" y="114324"/>
                            <a:ext cx="5200650" cy="4591026"/>
                          </a:xfrm>
                          <a:prstGeom prst="arc">
                            <a:avLst>
                              <a:gd name="adj1" fmla="val 2606030"/>
                              <a:gd name="adj2" fmla="val 1222731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c 33"/>
                        <wps:cNvSpPr/>
                        <wps:spPr>
                          <a:xfrm>
                            <a:off x="942975" y="66675"/>
                            <a:ext cx="800100" cy="428625"/>
                          </a:xfrm>
                          <a:prstGeom prst="arc">
                            <a:avLst>
                              <a:gd name="adj1" fmla="val 10752297"/>
                              <a:gd name="adj2" fmla="val 3962089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" o:spid="_x0000_s1026" editas="canvas" style="position:absolute;left:0;text-align:left;margin-left:-67.85pt;margin-top:23.55pt;width:581.25pt;height:377.25pt;z-index:251659264;mso-position-horizontal-relative:margin" coordsize="73818,47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818;height:47904;visibility:visible;mso-wrap-style:square">
                  <v:fill o:detectmouseclick="t"/>
                  <v:path o:connecttype="none"/>
                </v:shape>
                <v:roundrect id="Rounded Rectangle 3" o:spid="_x0000_s1028" style="position:absolute;left:3333;top:2857;width:11145;height:13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bX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" fillcolor="#00a0b8 [3204]" strokecolor="#004f5b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3905;top:3617;width:10954;height:1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55697F" w:rsidRPr="0055697F" w:rsidRDefault="0055697F">
                        <w:pPr>
                          <w:rPr>
                            <w:color w:val="auto"/>
                          </w:rPr>
                        </w:pPr>
                        <w:r w:rsidRPr="0055697F">
                          <w:rPr>
                            <w:color w:val="auto"/>
                          </w:rPr>
                          <w:t>Pagina principala</w:t>
                        </w:r>
                        <w:r>
                          <w:rPr>
                            <w:color w:val="auto"/>
                          </w:rPr>
                          <w:t>, sectionata in alte pagini</w:t>
                        </w:r>
                      </w:p>
                    </w:txbxContent>
                  </v:textbox>
                </v:shape>
                <v:roundrect id="Rounded Rectangle 6" o:spid="_x0000_s1030" style="position:absolute;left:3333;top:22374;width:11145;height:135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jVP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" fillcolor="#00a0b8 [3204]" strokecolor="#004f5b [1604]" strokeweight="2pt"/>
                <v:shape id="Text Box 4" o:spid="_x0000_s1031" type="#_x0000_t202" style="position:absolute;left:4371;top:23325;width:9916;height:11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55697F" w:rsidRPr="0055697F" w:rsidRDefault="0055697F" w:rsidP="0055697F">
                        <w:pPr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>Pagina de SingUp</w:t>
                        </w:r>
                      </w:p>
                    </w:txbxContent>
                  </v:textbox>
                </v:shape>
                <v:roundrect id="Rounded Rectangle 8" o:spid="_x0000_s1032" style="position:absolute;left:22755;top:12849;width:11144;height:1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" fillcolor="#00a0b8 [3204]" strokecolor="#004f5b [1604]" strokeweight="2pt"/>
                <v:shape id="Text Box 4" o:spid="_x0000_s1033" type="#_x0000_t202" style="position:absolute;left:23790;top:13801;width:9912;height:1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55697F" w:rsidRP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</w:pPr>
                        <w:r w:rsidRPr="0055697F"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Pagina cu lista de filme</w:t>
                        </w:r>
                      </w:p>
                    </w:txbxContent>
                  </v:textbox>
                </v:shape>
                <v:roundrect id="Rounded Rectangle 10" o:spid="_x0000_s1034" style="position:absolute;left:43529;top:3417;width:28194;height:82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" fillcolor="#00a0b8 [3204]" strokecolor="#004f5b [1604]" strokeweight="2pt"/>
                <v:shape id="Text Box 4" o:spid="_x0000_s1035" type="#_x0000_t202" style="position:absolute;left:44386;top:4082;width:26861;height:7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Filmul 1</w:t>
                        </w:r>
                      </w:p>
                      <w:p w:rsidR="0055697F" w:rsidRP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 xml:space="preserve">-synopsis, </w:t>
                        </w:r>
                        <w:r w:rsidRPr="0055697F"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thriller</w:t>
                        </w: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, link de descarcare, etc</w:t>
                        </w:r>
                      </w:p>
                    </w:txbxContent>
                  </v:textbox>
                </v:shape>
                <v:roundrect id="Rounded Rectangle 12" o:spid="_x0000_s1036" style="position:absolute;left:43710;top:13788;width:28194;height:81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gy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B95dw&#10;gNx+AAAA//8DAFBLAQItABQABgAIAAAAIQDb4fbL7gAAAIUBAAATAAAAAAAAAAAAAAAAAAAAAABb&#10;Q29udGVudF9UeXBlc10ueG1sUEsBAi0AFAAGAAgAAAAhAFr0LFu/AAAAFQEAAAsAAAAAAAAAAAAA&#10;AAAAHwEAAF9yZWxzLy5yZWxzUEsBAi0AFAAGAAgAAAAhAPfBiDK7AAAA2wAAAA8AAAAAAAAAAAAA&#10;AAAABwIAAGRycy9kb3ducmV2LnhtbFBLBQYAAAAAAwADALcAAADvAgAAAAA=&#10;" fillcolor="#00a0b8 [3204]" strokecolor="#004f5b [1604]" strokeweight="2pt"/>
                <v:shape id="Text Box 4" o:spid="_x0000_s1037" type="#_x0000_t202" style="position:absolute;left:44567;top:14448;width:26860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Filmul 2</w:t>
                        </w:r>
                      </w:p>
                      <w:p w:rsid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-synopsis, thriller, link de descarcare, etc</w:t>
                        </w:r>
                      </w:p>
                    </w:txbxContent>
                  </v:textbox>
                </v:shape>
                <v:roundrect id="Rounded Rectangle 14" o:spid="_x0000_s1038" style="position:absolute;left:43805;top:24088;width:28194;height:81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" fillcolor="#00a0b8 [3204]" strokecolor="#004f5b [1604]" strokeweight="2pt"/>
                <v:shape id="Text Box 4" o:spid="_x0000_s1039" type="#_x0000_t202" style="position:absolute;left:44662;top:24748;width:26861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Filmul 3</w:t>
                        </w:r>
                      </w:p>
                      <w:p w:rsid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-synopsis, thriller, link de descarcare, etc</w:t>
                        </w:r>
                      </w:p>
                    </w:txbxContent>
                  </v:textbox>
                </v:shape>
                <v:roundrect id="Rounded Rectangle 16" o:spid="_x0000_s1040" style="position:absolute;left:43805;top:39053;width:28194;height:81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o4x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F/A95dw&#10;gNx+AAAA//8DAFBLAQItABQABgAIAAAAIQDb4fbL7gAAAIUBAAATAAAAAAAAAAAAAAAAAAAAAABb&#10;Q29udGVudF9UeXBlc10ueG1sUEsBAi0AFAAGAAgAAAAhAFr0LFu/AAAAFQEAAAsAAAAAAAAAAAAA&#10;AAAAHwEAAF9yZWxzLy5yZWxzUEsBAi0AFAAGAAgAAAAhAIj6jjG7AAAA2wAAAA8AAAAAAAAAAAAA&#10;AAAABwIAAGRycy9kb3ducmV2LnhtbFBLBQYAAAAAAwADALcAAADvAgAAAAA=&#10;" fillcolor="#00a0b8 [3204]" strokecolor="#004f5b [1604]" strokeweight="2pt"/>
                <v:shape id="Text Box 4" o:spid="_x0000_s1041" type="#_x0000_t202" style="position:absolute;left:44386;top:39529;width:26861;height:7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Filmul n</w:t>
                        </w:r>
                      </w:p>
                      <w:p w:rsidR="0055697F" w:rsidRDefault="0055697F" w:rsidP="0055697F">
                        <w:pPr>
                          <w:pStyle w:val="NormalWeb"/>
                          <w:spacing w:before="120" w:beforeAutospacing="0" w:after="200" w:afterAutospacing="0" w:line="264" w:lineRule="auto"/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-synopsis, thriller, link de descarcare, etc</w:t>
                        </w:r>
                      </w:p>
                    </w:txbxContent>
                  </v:textbox>
                </v:shape>
                <v:shape id="Text Box 4" o:spid="_x0000_s1042" type="#_x0000_t202" style="position:absolute;left:45996;top:32080;width:26860;height:8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55697F" w:rsidRDefault="0055697F" w:rsidP="0055697F">
                        <w:pPr>
                          <w:pStyle w:val="NormalWeb"/>
                          <w:spacing w:before="0" w:beforeAutospacing="0" w:after="0" w:afterAutospacing="0" w:line="264" w:lineRule="auto"/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.</w:t>
                        </w:r>
                      </w:p>
                      <w:p w:rsidR="0055697F" w:rsidRDefault="0055697F" w:rsidP="0055697F">
                        <w:pPr>
                          <w:pStyle w:val="NormalWeb"/>
                          <w:spacing w:before="0" w:beforeAutospacing="0" w:after="0" w:afterAutospacing="0" w:line="264" w:lineRule="auto"/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.</w:t>
                        </w:r>
                      </w:p>
                      <w:p w:rsidR="0055697F" w:rsidRPr="0055697F" w:rsidRDefault="0055697F" w:rsidP="0055697F">
                        <w:pPr>
                          <w:pStyle w:val="NormalWeb"/>
                          <w:spacing w:before="0" w:beforeAutospacing="0" w:after="0" w:afterAutospacing="0" w:line="264" w:lineRule="auto"/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nstantia" w:eastAsia="Constantia" w:hAnsi="Constanti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43" type="#_x0000_t32" style="position:absolute;left:14859;top:9236;width:7896;height:10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" strokecolor="#0097ae [3044]">
                  <v:stroke endarrow="block"/>
                </v:shape>
                <v:shape id="Straight Arrow Connector 19" o:spid="_x0000_s1044" type="#_x0000_t32" style="position:absolute;left:8905;top:16380;width:0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" strokecolor="#0097ae [3044]">
                  <v:stroke startarrow="open" endarrow="open"/>
                </v:shape>
                <v:shape id="Straight Arrow Connector 20" o:spid="_x0000_s1045" type="#_x0000_t32" style="position:absolute;left:33899;top:7517;width:9630;height:120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0097ae [3044]">
                  <v:stroke endarrow="block"/>
                </v:shape>
                <v:shape id="Straight Arrow Connector 21" o:spid="_x0000_s1046" type="#_x0000_t32" style="position:absolute;left:33899;top:17884;width:9811;height:17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" strokecolor="#0097ae [3044]">
                  <v:stroke endarrow="block"/>
                </v:shape>
                <v:shape id="Straight Arrow Connector 23" o:spid="_x0000_s1047" type="#_x0000_t32" style="position:absolute;left:33899;top:19602;width:9906;height:8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0097ae [3044]">
                  <v:stroke endarrow="block"/>
                </v:shape>
                <v:shape id="Straight Arrow Connector 24" o:spid="_x0000_s1048" type="#_x0000_t32" style="position:absolute;left:33899;top:19602;width:10487;height:23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k5D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" strokecolor="#0097ae [3044]">
                  <v:stroke endarrow="block"/>
                </v:shape>
                <v:shape id="Arc 28" o:spid="_x0000_s1049" style="position:absolute;left:1524;top:6570;width:57340;height:13033;visibility:visible;mso-wrap-style:square;v-text-anchor:middle" coordsize="5734050,130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" path="m1320165,102983nsc1775347,36687,2303724,993,2844328,20v469852,-846,933416,24569,1349906,74006l2867025,651641,1320165,102983xem1320165,102983nfc1775347,36687,2303724,993,2844328,20v469852,-846,933416,24569,1349906,74006e" filled="f" strokecolor="#0097ae [3044]">
                  <v:stroke startarrow="open"/>
                  <v:path arrowok="t" o:connecttype="custom" o:connectlocs="1320165,102983;2844328,20;4194234,74026" o:connectangles="0,0,0"/>
                </v:shape>
                <v:shape id="Arc 29" o:spid="_x0000_s1050" style="position:absolute;top:10477;width:57340;height:23493;visibility:visible;mso-wrap-style:square;v-text-anchor:middle" coordsize="5734050,234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" path="m1462222,150673nsc1930577,42814,2463480,-8955,3000171,1268v692721,13195,1350293,128811,1850893,325429l2867025,1174654,1462222,150673xem1462222,150673nfc1930577,42814,2463480,-8955,3000171,1268v692721,13195,1350293,128811,1850893,325429e" filled="f" strokecolor="#0097ae [3044]">
                  <v:stroke startarrow="open"/>
                  <v:path arrowok="t" o:connecttype="custom" o:connectlocs="1462222,150673;3000171,1268;4851064,326697" o:connectangles="0,0,0"/>
                </v:shape>
                <v:shape id="Arc 31" o:spid="_x0000_s1051" style="position:absolute;left:13896;width:52007;height:37277;visibility:visible;mso-wrap-style:square;v-text-anchor:middle" coordsize="5200650,3727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" path="m4984671,2607586nsc4513889,3383032,3373742,3834105,2207445,3706331,775753,3549481,-201235,2584425,34750,1560171r2565575,303693l4984671,2607586xem4984671,2607586nfc4513889,3383032,3373742,3834105,2207445,3706331,775753,3549481,-201235,2584425,34750,1560171e" filled="f" strokecolor="#0097ae [3044]">
                  <v:stroke endarrow="open"/>
                  <v:path arrowok="t" o:connecttype="custom" o:connectlocs="4984671,2607586;2207445,3706331;34750,1560171" o:connectangles="0,0,0"/>
                </v:shape>
                <v:shape id="Arc 32" o:spid="_x0000_s1052" style="position:absolute;top:1143;width:52006;height:45910;visibility:visible;mso-wrap-style:square;v-text-anchor:middle" coordsize="5200650,459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" path="m4373635,3974433nsc3532544,4666745,2276206,4789127,1284357,4275364,104441,3664186,-337250,2350459,273916,1269999l2600325,2295513,4373635,3974433xem4373635,3974433nfc3532544,4666745,2276206,4789127,1284357,4275364,104441,3664186,-337250,2350459,273916,1269999e" filled="f" strokecolor="#0097ae [3044]">
                  <v:stroke endarrow="open"/>
                  <v:path arrowok="t" o:connecttype="custom" o:connectlocs="4373635,3974433;1284357,4275364;273916,1269999" o:connectangles="0,0,0"/>
                </v:shape>
                <v:shape id="Arc 33" o:spid="_x0000_s1053" style="position:absolute;left:9429;top:666;width:8001;height:4287;visibility:visible;mso-wrap-style:square;v-text-anchor:middle" coordsize="80010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" path="m134,219862nsc-5369,106047,156208,9792,368053,686,525675,-6089,675955,37509,751497,111929,877358,235920,749012,390101,492721,422796l400050,214313,134,219862xem134,219862nfc-5369,106047,156208,9792,368053,686,525675,-6089,675955,37509,751497,111929,877358,235920,749012,390101,492721,422796e" filled="f" strokecolor="#0097ae [3044]">
                  <v:stroke endarrow="open"/>
                  <v:path arrowok="t" o:connecttype="custom" o:connectlocs="134,219862;368053,686;751497,111929;492721,422796" o:connectangles="0,0,0,0"/>
                </v:shape>
                <w10:wrap type="through" anchorx="margin"/>
              </v:group>
            </w:pict>
          </mc:Fallback>
        </mc:AlternateContent>
      </w:r>
      <w:r w:rsidR="007F4BCA">
        <w:t>Contact</w:t>
      </w:r>
    </w:p>
    <w:p w:rsidR="0055697F" w:rsidRDefault="0055697F" w:rsidP="0055697F"/>
    <w:p w:rsidR="0055697F" w:rsidRDefault="0055697F" w:rsidP="0055697F">
      <w:pPr>
        <w:pStyle w:val="ListParagraph"/>
      </w:pPr>
    </w:p>
    <w:p w:rsidR="007F4BCA" w:rsidRPr="007F4BCA" w:rsidRDefault="007F4BCA" w:rsidP="007F4BCA">
      <w:pPr>
        <w:ind w:left="360"/>
      </w:pPr>
    </w:p>
    <w:p w:rsidR="002C74C0" w:rsidRDefault="00CA2D51" w:rsidP="00CA2D51">
      <w:pPr>
        <w:pStyle w:val="Heading1"/>
      </w:pPr>
      <w:r>
        <w:t>Cuvinte cheie</w:t>
      </w:r>
    </w:p>
    <w:p w:rsidR="00CA2D51" w:rsidRDefault="00CA2D51" w:rsidP="00CA2D51">
      <w:pPr>
        <w:pStyle w:val="Heading2"/>
      </w:pPr>
      <w:r>
        <w:t>Analiza concurentei</w:t>
      </w:r>
    </w:p>
    <w:p w:rsidR="00CA2D51" w:rsidRPr="00CA2D51" w:rsidRDefault="00CA2D51" w:rsidP="00CA2D51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</w:pPr>
      <w:r w:rsidRPr="00CA2D51">
        <w:rPr>
          <w:rFonts w:asciiTheme="majorHAnsi" w:eastAsiaTheme="majorEastAsia" w:hAnsiTheme="majorHAnsi" w:cstheme="majorBidi"/>
          <w:color w:val="004F5B" w:themeColor="accent1" w:themeShade="7F"/>
          <w:sz w:val="24"/>
          <w:szCs w:val="24"/>
        </w:rPr>
        <w:t>YIFY Movies (https://yts.ag/)</w:t>
      </w:r>
    </w:p>
    <w:p w:rsidR="00CA2D51" w:rsidRDefault="00CA2D51" w:rsidP="00CA2D51">
      <w:pPr>
        <w:pStyle w:val="Heading3"/>
        <w:ind w:left="720"/>
      </w:pPr>
    </w:p>
    <w:p w:rsidR="00CA2D51" w:rsidRDefault="00CA2D51" w:rsidP="00CA2D51"/>
    <w:p w:rsidR="00CA2D51" w:rsidRDefault="00CA2D51" w:rsidP="00CA2D51"/>
    <w:p w:rsidR="00CA2D51" w:rsidRDefault="00CA2D51" w:rsidP="00CA2D51">
      <w:r>
        <w:rPr>
          <w:lang w:eastAsia="ro-R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-1000565</wp:posOffset>
            </wp:positionV>
            <wp:extent cx="7658100" cy="421815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0234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21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D51" w:rsidRPr="00CA2D51" w:rsidRDefault="00CA2D51" w:rsidP="00CA2D51"/>
    <w:p w:rsidR="00CA2D51" w:rsidRPr="00CA2D51" w:rsidRDefault="00CA2D51" w:rsidP="00CA2D51"/>
    <w:p w:rsidR="00CA2D51" w:rsidRPr="00CA2D51" w:rsidRDefault="00CA2D51" w:rsidP="00CA2D51"/>
    <w:p w:rsidR="00CA2D51" w:rsidRPr="00CA2D51" w:rsidRDefault="00CA2D51" w:rsidP="00CA2D51"/>
    <w:p w:rsidR="00CA2D51" w:rsidRPr="00CA2D51" w:rsidRDefault="00CA2D51" w:rsidP="00CA2D51"/>
    <w:p w:rsidR="00CA2D51" w:rsidRPr="00CA2D51" w:rsidRDefault="00CA2D51" w:rsidP="00CA2D51"/>
    <w:p w:rsidR="00CA2D51" w:rsidRPr="00CA2D51" w:rsidRDefault="00CA2D51" w:rsidP="00CA2D51"/>
    <w:p w:rsidR="00CA2D51" w:rsidRPr="00CA2D51" w:rsidRDefault="00CA2D51" w:rsidP="00CA2D51"/>
    <w:p w:rsidR="00CA2D51" w:rsidRPr="00CA2D51" w:rsidRDefault="00CA2D51" w:rsidP="00CA2D51"/>
    <w:p w:rsidR="00CA2D51" w:rsidRDefault="00CA2D51" w:rsidP="00CA2D51"/>
    <w:p w:rsidR="00CA2D51" w:rsidRPr="00CA2D51" w:rsidRDefault="00CA2D51" w:rsidP="00CA2D51">
      <w:pPr>
        <w:pStyle w:val="Heading3"/>
        <w:numPr>
          <w:ilvl w:val="0"/>
          <w:numId w:val="18"/>
        </w:numPr>
      </w:pPr>
      <w:r w:rsidRPr="00CA2D51">
        <w:rPr>
          <w:rStyle w:val="Heading3Ch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321701</wp:posOffset>
            </wp:positionV>
            <wp:extent cx="7375130" cy="3807069"/>
            <wp:effectExtent l="0" t="0" r="0" b="31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07B3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130" cy="380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D51">
        <w:rPr>
          <w:rStyle w:val="Heading3Char"/>
        </w:rPr>
        <w:t>MyDownloadTube</w:t>
      </w:r>
      <w:r w:rsidRPr="00CA2D51">
        <w:t xml:space="preserve"> (</w:t>
      </w:r>
      <w:r w:rsidRPr="00CA2D51">
        <w:t>https://mydownloadtube.to/)</w:t>
      </w:r>
    </w:p>
    <w:p w:rsidR="00CA2D51" w:rsidRDefault="00CA2D51">
      <w:r>
        <w:br w:type="page"/>
      </w:r>
    </w:p>
    <w:p w:rsidR="00CA2D51" w:rsidRDefault="00CA2D51" w:rsidP="00CA2D51">
      <w:pPr>
        <w:pStyle w:val="Heading3"/>
        <w:numPr>
          <w:ilvl w:val="0"/>
          <w:numId w:val="18"/>
        </w:numPr>
      </w:pPr>
      <w:r>
        <w:rPr>
          <w:lang w:eastAsia="ro-R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-764931</wp:posOffset>
            </wp:positionH>
            <wp:positionV relativeFrom="paragraph">
              <wp:posOffset>265528</wp:posOffset>
            </wp:positionV>
            <wp:extent cx="7317292" cy="1820007"/>
            <wp:effectExtent l="0" t="0" r="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F0412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847" cy="18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Bob Movies (</w:t>
      </w:r>
      <w:r w:rsidRPr="00155E49">
        <w:t>https://bobmovies.net/</w:t>
      </w:r>
      <w:r>
        <w:t>)</w:t>
      </w:r>
    </w:p>
    <w:p w:rsidR="00CA2D51" w:rsidRDefault="00CA2D51" w:rsidP="00CA2D51"/>
    <w:p w:rsidR="00CA2D51" w:rsidRDefault="00CA2D51" w:rsidP="00CA2D51"/>
    <w:p w:rsidR="00CA2D51" w:rsidRPr="00CA2D51" w:rsidRDefault="00CA2D51" w:rsidP="00CA2D51"/>
    <w:p w:rsidR="00CA2D51" w:rsidRDefault="00CA2D51" w:rsidP="00CA2D51"/>
    <w:p w:rsidR="00CA2D51" w:rsidRDefault="00CA2D51" w:rsidP="00CA2D51"/>
    <w:p w:rsidR="00CA2D51" w:rsidRPr="00CA2D51" w:rsidRDefault="00CA2D51" w:rsidP="00CA2D51"/>
    <w:p w:rsidR="00CA2D51" w:rsidRDefault="00CA2D51" w:rsidP="00CA2D51">
      <w:pPr>
        <w:pStyle w:val="Heading3"/>
        <w:numPr>
          <w:ilvl w:val="0"/>
          <w:numId w:val="18"/>
        </w:numPr>
      </w:pPr>
      <w:r>
        <w:rPr>
          <w:lang w:eastAsia="ro-R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-826379</wp:posOffset>
            </wp:positionH>
            <wp:positionV relativeFrom="paragraph">
              <wp:posOffset>303611</wp:posOffset>
            </wp:positionV>
            <wp:extent cx="7403123" cy="2747038"/>
            <wp:effectExtent l="0" t="0" r="762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F0EC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123" cy="274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E49">
        <w:t>Fmovies</w:t>
      </w:r>
      <w:r>
        <w:t xml:space="preserve"> ()</w:t>
      </w:r>
    </w:p>
    <w:p w:rsidR="00CA2D51" w:rsidRDefault="00CA2D51" w:rsidP="00CA2D51"/>
    <w:p w:rsidR="00CA2D51" w:rsidRDefault="00CA2D51" w:rsidP="00CA2D51"/>
    <w:p w:rsidR="00CA2D51" w:rsidRDefault="00CA2D51" w:rsidP="00CA2D51"/>
    <w:p w:rsidR="00CA2D51" w:rsidRDefault="00CA2D51" w:rsidP="00CA2D51"/>
    <w:p w:rsidR="00CA2D51" w:rsidRDefault="00CA2D51" w:rsidP="00CA2D51"/>
    <w:p w:rsidR="00CA2D51" w:rsidRDefault="00CA2D51" w:rsidP="00CA2D51"/>
    <w:p w:rsidR="00CA2D51" w:rsidRDefault="00CA2D51" w:rsidP="00CA2D51"/>
    <w:p w:rsidR="00CA2D51" w:rsidRDefault="00CA2D51" w:rsidP="00CA2D51"/>
    <w:p w:rsidR="00CA2D51" w:rsidRPr="00CA2D51" w:rsidRDefault="00CA2D51" w:rsidP="00CA2D51"/>
    <w:p w:rsidR="00CA2D51" w:rsidRDefault="00CA2D51" w:rsidP="00CA2D51">
      <w:pPr>
        <w:pStyle w:val="Heading3"/>
        <w:numPr>
          <w:ilvl w:val="0"/>
          <w:numId w:val="18"/>
        </w:numPr>
      </w:pPr>
      <w:r>
        <w:rPr>
          <w:lang w:eastAsia="ro-RO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-835270</wp:posOffset>
            </wp:positionH>
            <wp:positionV relativeFrom="paragraph">
              <wp:posOffset>233874</wp:posOffset>
            </wp:positionV>
            <wp:extent cx="7424825" cy="2584939"/>
            <wp:effectExtent l="0" t="0" r="508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F05DE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141" cy="259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YouTube Movies (</w:t>
      </w: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 w:rsidP="00CA2D51">
      <w:pPr>
        <w:pStyle w:val="ListParagraph"/>
        <w:tabs>
          <w:tab w:val="left" w:pos="1025"/>
        </w:tabs>
      </w:pPr>
    </w:p>
    <w:p w:rsidR="00CA2D51" w:rsidRDefault="00CA2D51">
      <w:r>
        <w:br w:type="page"/>
      </w:r>
    </w:p>
    <w:p w:rsidR="00CA2D51" w:rsidRDefault="00401B97" w:rsidP="00CA2D51">
      <w:pPr>
        <w:pStyle w:val="ListParagraph"/>
        <w:tabs>
          <w:tab w:val="left" w:pos="1025"/>
        </w:tabs>
      </w:pPr>
      <w:r>
        <w:lastRenderedPageBreak/>
        <w:t xml:space="preserve">Iar in urma analizei concurentei am ajuns la urmatorea lista de cuvinte cheie (lista dinamica) : </w:t>
      </w:r>
    </w:p>
    <w:p w:rsidR="00401B97" w:rsidRPr="00401B97" w:rsidRDefault="00401B97" w:rsidP="00401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</w:pPr>
      <w:r w:rsidRPr="00401B97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>filme de descarcat, download movies, filme 2017, filme 20</w:t>
      </w:r>
      <w:r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 xml:space="preserve">16, filme noi, premiere cinema, </w:t>
      </w:r>
      <w:r w:rsidRPr="00401B97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>trailere filme, film</w:t>
      </w:r>
      <w:r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 xml:space="preserve">e noi, filme pentru descarcare, view, LM, LM I.N.C., movies, </w:t>
      </w:r>
      <w:r w:rsidRPr="00401B97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>download, action, torrents, adventure, romance</w:t>
      </w:r>
      <w:r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>,</w:t>
      </w:r>
      <w:r w:rsidRPr="00401B97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 xml:space="preserve"> </w:t>
      </w:r>
      <w:r w:rsidRPr="00401B97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>watch,</w:t>
      </w:r>
      <w:r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 xml:space="preserve"> online</w:t>
      </w:r>
    </w:p>
    <w:p w:rsidR="00401B97" w:rsidRDefault="00401B97" w:rsidP="00CA2D51">
      <w:pPr>
        <w:pStyle w:val="ListParagraph"/>
        <w:tabs>
          <w:tab w:val="left" w:pos="1025"/>
        </w:tabs>
      </w:pPr>
      <w:r>
        <w:t>Iar cuvintele cheie specifice subpaginilor arata in felul urmator (mentionez ca cuvintele cheie de mai jos sunt specifice unei singure subpagini (filmul Colonia), restul se vor gasi in codul HTML):</w:t>
      </w:r>
    </w:p>
    <w:p w:rsidR="00401B97" w:rsidRPr="00401B97" w:rsidRDefault="00401B97" w:rsidP="00401B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</w:pPr>
      <w:r w:rsidRPr="00401B97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>Colonia (2015), Colonia, Colonia Dignidad</w:t>
      </w:r>
      <w:r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 xml:space="preserve">, </w:t>
      </w:r>
      <w:r w:rsidRPr="00401B97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>iubire, Emma Watson, Daniel Brühl ,Michael Nyqvist, Martin Wuttke,Niels Bieder</w:t>
      </w:r>
      <w:r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 xml:space="preserve">mann, Majestic Filmproduktion, </w:t>
      </w:r>
      <w:r w:rsidRPr="00401B97">
        <w:rPr>
          <w:rFonts w:ascii="Courier New" w:eastAsia="Times New Roman" w:hAnsi="Courier New" w:cs="Courier New"/>
          <w:noProof w:val="0"/>
          <w:color w:val="A5C261"/>
          <w:sz w:val="20"/>
          <w:szCs w:val="20"/>
          <w:lang w:eastAsia="ro-RO"/>
        </w:rPr>
        <w:t>Paul Schäfer, Chile,1973, Salvador Allende, Razboilul Rece</w:t>
      </w:r>
    </w:p>
    <w:p w:rsidR="00401B97" w:rsidRPr="00401B97" w:rsidRDefault="00401B97" w:rsidP="00401B97">
      <w:pPr>
        <w:tabs>
          <w:tab w:val="left" w:pos="1025"/>
        </w:tabs>
      </w:pPr>
      <w:r>
        <w:t>Cuvinte cheie ce se adauga peste cuvintele cheie principale.</w:t>
      </w:r>
      <w:bookmarkStart w:id="5" w:name="_GoBack"/>
      <w:bookmarkEnd w:id="5"/>
    </w:p>
    <w:sectPr w:rsidR="00401B97" w:rsidRPr="00401B97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51B" w:rsidRDefault="0021451B" w:rsidP="00C6554A">
      <w:pPr>
        <w:spacing w:before="0" w:after="0" w:line="240" w:lineRule="auto"/>
      </w:pPr>
      <w:r>
        <w:separator/>
      </w:r>
    </w:p>
  </w:endnote>
  <w:endnote w:type="continuationSeparator" w:id="0">
    <w:p w:rsidR="0021451B" w:rsidRDefault="0021451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01B97"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51B" w:rsidRDefault="0021451B" w:rsidP="00C6554A">
      <w:pPr>
        <w:spacing w:before="0" w:after="0" w:line="240" w:lineRule="auto"/>
      </w:pPr>
      <w:r>
        <w:separator/>
      </w:r>
    </w:p>
  </w:footnote>
  <w:footnote w:type="continuationSeparator" w:id="0">
    <w:p w:rsidR="0021451B" w:rsidRDefault="0021451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F13530"/>
    <w:multiLevelType w:val="hybridMultilevel"/>
    <w:tmpl w:val="4790BA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31C4E47"/>
    <w:multiLevelType w:val="hybridMultilevel"/>
    <w:tmpl w:val="2CB45CF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8D72C1"/>
    <w:multiLevelType w:val="hybridMultilevel"/>
    <w:tmpl w:val="2CB45CF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007E31"/>
    <w:multiLevelType w:val="hybridMultilevel"/>
    <w:tmpl w:val="AAA2A16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1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E4"/>
    <w:rsid w:val="00155E49"/>
    <w:rsid w:val="00167EE4"/>
    <w:rsid w:val="0021451B"/>
    <w:rsid w:val="002554CD"/>
    <w:rsid w:val="002677BC"/>
    <w:rsid w:val="00293B83"/>
    <w:rsid w:val="002B4294"/>
    <w:rsid w:val="00314D88"/>
    <w:rsid w:val="003210EC"/>
    <w:rsid w:val="00333D0D"/>
    <w:rsid w:val="00341368"/>
    <w:rsid w:val="00401B97"/>
    <w:rsid w:val="004C049F"/>
    <w:rsid w:val="005000E2"/>
    <w:rsid w:val="0055697F"/>
    <w:rsid w:val="006A3CE7"/>
    <w:rsid w:val="007561F0"/>
    <w:rsid w:val="007F4BCA"/>
    <w:rsid w:val="00901A7B"/>
    <w:rsid w:val="00C640FB"/>
    <w:rsid w:val="00C6554A"/>
    <w:rsid w:val="00CA2D51"/>
    <w:rsid w:val="00CF7844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36045"/>
  <w15:chartTrackingRefBased/>
  <w15:docId w15:val="{D3EA8A69-125D-4AC3-B257-B2997A0A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55E49"/>
    <w:pPr>
      <w:ind w:left="720"/>
      <w:contextualSpacing/>
    </w:pPr>
  </w:style>
  <w:style w:type="table" w:styleId="TableGrid">
    <w:name w:val="Table Grid"/>
    <w:basedOn w:val="TableNormal"/>
    <w:uiPriority w:val="39"/>
    <w:rsid w:val="00155E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5E49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569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color w:val="auto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a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233</TotalTime>
  <Pages>6</Pages>
  <Words>433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</dc:creator>
  <cp:keywords/>
  <dc:description/>
  <cp:lastModifiedBy>Marian Lupascu</cp:lastModifiedBy>
  <cp:revision>3</cp:revision>
  <dcterms:created xsi:type="dcterms:W3CDTF">2017-10-30T16:29:00Z</dcterms:created>
  <dcterms:modified xsi:type="dcterms:W3CDTF">2017-11-11T14:05:00Z</dcterms:modified>
</cp:coreProperties>
</file>